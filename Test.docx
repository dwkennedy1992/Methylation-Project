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CA5" w:rsidRDefault="00FE6499">
      <w:pPr>
        <w:rPr>
          <w:lang w:val="en-US"/>
        </w:rPr>
      </w:pPr>
      <w:r>
        <w:rPr>
          <w:lang w:val="en-US"/>
        </w:rPr>
        <w:t>Gobble gobble</w:t>
      </w:r>
    </w:p>
    <w:p w:rsidR="00FE6499" w:rsidRPr="00FE6499" w:rsidRDefault="00FE6499">
      <w:pPr>
        <w:rPr>
          <w:lang w:val="en-US"/>
        </w:rPr>
      </w:pPr>
      <w:bookmarkStart w:id="0" w:name="_GoBack"/>
      <w:bookmarkEnd w:id="0"/>
    </w:p>
    <w:sectPr w:rsidR="00FE6499" w:rsidRPr="00FE6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7C0"/>
    <w:rsid w:val="007A07C0"/>
    <w:rsid w:val="00F04CA5"/>
    <w:rsid w:val="00FE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80D29E73.dotm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QUT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Kennedy</dc:creator>
  <cp:keywords/>
  <dc:description/>
  <cp:lastModifiedBy>Daniel Kennedy</cp:lastModifiedBy>
  <cp:revision>2</cp:revision>
  <dcterms:created xsi:type="dcterms:W3CDTF">2016-06-07T01:52:00Z</dcterms:created>
  <dcterms:modified xsi:type="dcterms:W3CDTF">2016-06-07T01:52:00Z</dcterms:modified>
</cp:coreProperties>
</file>